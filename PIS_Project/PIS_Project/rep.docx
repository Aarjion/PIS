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8A33" w14:textId="77777777" w:rsidR="00A663F3" w:rsidRPr="00C40FDE" w:rsidRDefault="00A663F3" w:rsidP="00A663F3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2"/>
      <w:r w:rsidRPr="00C40FDE">
        <w:rPr>
          <w:rFonts w:cs="Arial"/>
          <w:bCs w:val="0"/>
          <w:caps w:val="0"/>
          <w:szCs w:val="24"/>
        </w:rPr>
        <w:t xml:space="preserve">Форма акта первичного ветеринарного осмотра животного, </w:t>
      </w:r>
      <w:r w:rsidRPr="00C40FDE">
        <w:rPr>
          <w:rFonts w:cs="Arial"/>
          <w:bCs w:val="0"/>
          <w:caps w:val="0"/>
          <w:szCs w:val="24"/>
        </w:rPr>
        <w:br/>
        <w:t>поступившего в приют</w:t>
      </w:r>
      <w:bookmarkEnd w:id="0"/>
    </w:p>
    <w:p w14:paraId="5E0D89B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Акт</w:t>
      </w:r>
    </w:p>
    <w:p w14:paraId="4869EE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первичного ветеринарного осмотра животного, поступившего в приют</w:t>
      </w:r>
    </w:p>
    <w:p w14:paraId="22FDF1B3" w14:textId="096DEC6C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Привет</w:t>
      </w:r>
    </w:p>
    <w:p w14:paraId="032E3034" w14:textId="169E914A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(по акту при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ма-передачи № __________ от</w:t>
      </w:r>
      <w:r w:rsidR="003F6B3F" w:rsidRPr="003F6B3F">
        <w:rPr>
          <w:rFonts w:ascii="Times New Roman" w:eastAsiaTheme="minorEastAsia" w:hAnsi="Times New Roman" w:cs="Times New Roman"/>
          <w:szCs w:val="24"/>
        </w:rPr>
        <w:t xml:space="preserve"> </w:t>
      </w:r>
      <w:r w:rsidR="003F6B3F">
        <w:rPr>
          <w:rFonts w:ascii="Times New Roman" w:eastAsiaTheme="minorEastAsia" w:hAnsi="Times New Roman" w:cs="Times New Roman"/>
          <w:szCs w:val="24"/>
        </w:rPr>
        <w:fldChar w:fldCharType="begin"/>
      </w:r>
      <w:r w:rsidR="003F6B3F">
        <w:rPr>
          <w:rFonts w:ascii="Times New Roman" w:eastAsiaTheme="minorEastAsia" w:hAnsi="Times New Roman" w:cs="Times New Roman"/>
          <w:szCs w:val="24"/>
        </w:rPr>
        <w:instrText xml:space="preserve"> TIME \@ "dd.MM.yyyy" </w:instrText>
      </w:r>
      <w:r w:rsidR="003F6B3F">
        <w:rPr>
          <w:rFonts w:ascii="Times New Roman" w:eastAsiaTheme="minorEastAsia" w:hAnsi="Times New Roman" w:cs="Times New Roman"/>
          <w:szCs w:val="24"/>
        </w:rPr>
        <w:fldChar w:fldCharType="separate"/>
      </w:r>
      <w:r w:rsidR="003F6B3F">
        <w:rPr>
          <w:rFonts w:ascii="Times New Roman" w:eastAsiaTheme="minorEastAsia" w:hAnsi="Times New Roman" w:cs="Times New Roman"/>
          <w:noProof/>
          <w:szCs w:val="24"/>
        </w:rPr>
        <w:t>03.12.2020</w:t>
      </w:r>
      <w:r w:rsidR="003F6B3F">
        <w:rPr>
          <w:rFonts w:ascii="Times New Roman" w:eastAsiaTheme="minorEastAsia" w:hAnsi="Times New Roman" w:cs="Times New Roman"/>
          <w:szCs w:val="24"/>
        </w:rPr>
        <w:fldChar w:fldCharType="end"/>
      </w:r>
      <w:r w:rsidRPr="00C40FDE">
        <w:rPr>
          <w:rFonts w:ascii="Times New Roman" w:eastAsiaTheme="minorEastAsia" w:hAnsi="Times New Roman" w:cs="Times New Roman"/>
          <w:szCs w:val="24"/>
        </w:rPr>
        <w:t>)</w:t>
      </w:r>
    </w:p>
    <w:p w14:paraId="1DFBFC01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66FF864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73CF79C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Категория животного: собака, щенок, кошка, котенок (нужное подчеркнуть)</w:t>
      </w:r>
    </w:p>
    <w:p w14:paraId="797FD0A2" w14:textId="011EE9DE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Пол </w:t>
      </w:r>
      <w:r w:rsidRPr="00C40FDE">
        <w:rPr>
          <w:rFonts w:ascii="Times New Roman" w:eastAsiaTheme="minorEastAsia" w:hAnsi="Times New Roman" w:cs="Times New Roman"/>
          <w:szCs w:val="24"/>
        </w:rPr>
        <w:t>мужской</w:t>
      </w:r>
      <w:r w:rsidRPr="00C40FDE">
        <w:rPr>
          <w:rFonts w:ascii="Times New Roman" w:eastAsiaTheme="minorEastAsia" w:hAnsi="Times New Roman" w:cs="Times New Roman"/>
          <w:szCs w:val="24"/>
        </w:rPr>
        <w:t>, окрас _______________________________,</w:t>
      </w:r>
    </w:p>
    <w:p w14:paraId="3773D51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вес _______________________________, шерсть _________________________________</w:t>
      </w:r>
    </w:p>
    <w:p w14:paraId="71C34931" w14:textId="0431E182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Год и месяц рождения </w:t>
      </w:r>
      <w:r w:rsidRPr="00C40FDE">
        <w:rPr>
          <w:rFonts w:ascii="Times New Roman" w:eastAsiaTheme="minorEastAsia" w:hAnsi="Times New Roman" w:cs="Times New Roman"/>
          <w:szCs w:val="24"/>
        </w:rPr>
        <w:t>3 декабря 2020</w:t>
      </w:r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14:paraId="6BDBDB9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Наличие идентификационной метки (способ и место нанесения)</w:t>
      </w:r>
    </w:p>
    <w:p w14:paraId="6C83A37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</w:t>
      </w:r>
    </w:p>
    <w:p w14:paraId="1123F3D1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Особенности поведения ______________________________________________________</w:t>
      </w:r>
    </w:p>
    <w:p w14:paraId="2B4D40B7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4DB8714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 момент осмотра выявлено:</w:t>
      </w:r>
    </w:p>
    <w:p w14:paraId="37DE0DC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животного _______________________________________________________</w:t>
      </w:r>
    </w:p>
    <w:p w14:paraId="5CC451F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температура тела ____________</w:t>
      </w:r>
    </w:p>
    <w:p w14:paraId="7289E23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кожные покровы ___________________________________________________________</w:t>
      </w:r>
    </w:p>
    <w:p w14:paraId="2EB88EF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шерсти __________________________________________________________</w:t>
      </w:r>
    </w:p>
    <w:p w14:paraId="795116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ранения, травмы и другие повреждения: _______________________________________</w:t>
      </w:r>
    </w:p>
    <w:p w14:paraId="36D39A9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EDE84A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Предварительный диагноз: ____________________________________________________</w:t>
      </w:r>
    </w:p>
    <w:p w14:paraId="699490F3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Провед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нные манипуляции:</w:t>
      </w:r>
    </w:p>
    <w:p w14:paraId="0389ABCC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53906BB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6680B3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Назначения:</w:t>
      </w:r>
    </w:p>
    <w:p w14:paraId="72819042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питание __________________</w:t>
      </w:r>
    </w:p>
    <w:p w14:paraId="6F8825C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лечение (если требуется): ____________________________________________________</w:t>
      </w:r>
    </w:p>
    <w:p w14:paraId="551EB34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15D0EFE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0B91535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1369D7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07450521" w14:textId="4BE624D8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№ </w:t>
      </w:r>
      <w:r w:rsidRPr="00C40FDE">
        <w:rPr>
          <w:rFonts w:ascii="Times New Roman" w:eastAsiaTheme="minorEastAsia" w:hAnsi="Times New Roman" w:cs="Times New Roman"/>
          <w:szCs w:val="24"/>
        </w:rPr>
        <w:t>1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; чип № </w:t>
      </w:r>
      <w:r w:rsidRPr="00C40FDE">
        <w:rPr>
          <w:rFonts w:ascii="Times New Roman" w:eastAsiaTheme="minorEastAsia" w:hAnsi="Times New Roman" w:cs="Times New Roman"/>
          <w:szCs w:val="24"/>
        </w:rPr>
        <w:t>2</w:t>
      </w:r>
    </w:p>
    <w:p w14:paraId="7DE27D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Животное поставлено на карантин сроком не менее ____ дней.</w:t>
      </w:r>
    </w:p>
    <w:p w14:paraId="74EFF90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35307966" w14:textId="2AC5F819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Ветеринарный врач        </w:t>
      </w:r>
      <w:r w:rsidR="003F6B3F" w:rsidRPr="0023067A">
        <w:rPr>
          <w:rStyle w:val="a3"/>
        </w:rPr>
        <w:t>Василий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        /________________________/</w:t>
      </w:r>
    </w:p>
    <w:p w14:paraId="1FAE1666" w14:textId="77777777" w:rsidR="00A663F3" w:rsidRPr="00C40FDE" w:rsidRDefault="00A663F3" w:rsidP="00A663F3">
      <w:pPr>
        <w:widowControl w:val="0"/>
      </w:pPr>
    </w:p>
    <w:sectPr w:rsidR="00A663F3" w:rsidRPr="00C4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F"/>
    <w:rsid w:val="002E0583"/>
    <w:rsid w:val="003F6B3F"/>
    <w:rsid w:val="008344A5"/>
    <w:rsid w:val="00A663F3"/>
    <w:rsid w:val="00B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1ADC"/>
  <w15:chartTrackingRefBased/>
  <w15:docId w15:val="{C2189227-D4B7-4E3A-AFCB-3BC89081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A663F3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A663F3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A663F3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A663F3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A663F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A663F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A663F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A663F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A663F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A663F3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A663F3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A663F3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A663F3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A663F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A663F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663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663F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663F3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3F6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se\VS\repos\PIS_Project\PIS_Project\Resourses\11%23&#1060;&#1086;&#1088;&#1084;&#1072;%20&#1072;&#1082;&#1090;&#1072;%20&#1087;&#1077;&#1088;&#1074;&#1080;&#1095;&#1085;&#1086;&#1075;&#1086;%20&#1074;&#1077;&#1090;&#1077;&#1088;&#1080;&#1085;&#1072;&#1088;&#1085;&#1086;&#1075;&#1086;%20&#1086;&#1089;&#1084;&#1086;&#1090;&#1088;&#1072;%20&#1078;&#1080;&#1074;&#1086;&#1090;&#1085;&#1086;&#1075;&#1086;,%20&#1087;&#1086;&#1089;&#1090;&#1091;&#1087;&#1080;&#1074;&#1096;&#1077;&#1075;&#1086;%20&#1074;%20&#1087;&#1088;&#1080;&#110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3E6A-8C45-433F-AEB2-15C6D8C5EE26}"/>
      </w:docPartPr>
      <w:docPartBody>
        <w:p w:rsidR="00000000" w:rsidRDefault="006015F6">
          <w:r w:rsidRPr="0023067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6"/>
    <w:rsid w:val="006015F6"/>
    <w:rsid w:val="00E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5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11#Форма акта первичного ветеринарного осмотра животного, поступившего в приют.dotx</Template>
  <TotalTime>3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Пирогов Михаил Андреевич</cp:lastModifiedBy>
  <cp:revision>1</cp:revision>
  <dcterms:created xsi:type="dcterms:W3CDTF">2020-12-03T11:24:00Z</dcterms:created>
  <dcterms:modified xsi:type="dcterms:W3CDTF">2020-12-03T11:27:00Z</dcterms:modified>
</cp:coreProperties>
</file>
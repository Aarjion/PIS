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78A33" w14:textId="77777777" w:rsidR="00A663F3" w:rsidRPr="00C40FDE" w:rsidRDefault="00A663F3" w:rsidP="00A663F3">
      <w:pPr>
        <w:pStyle w:val="1"/>
        <w:keepNext w:val="0"/>
        <w:widowControl w:val="0"/>
        <w:numPr>
          <w:ilvl w:val="0"/>
          <w:numId w:val="0"/>
        </w:numPr>
        <w:tabs>
          <w:tab w:val="clear" w:pos="284"/>
        </w:tabs>
        <w:spacing w:before="120" w:after="120"/>
        <w:rPr>
          <w:rFonts w:cs="Arial"/>
          <w:bCs w:val="0"/>
          <w:caps w:val="0"/>
          <w:szCs w:val="24"/>
        </w:rPr>
      </w:pPr>
      <w:bookmarkStart w:id="0" w:name="_Toc48817662"/>
      <w:r w:rsidRPr="00C40FDE">
        <w:rPr>
          <w:rFonts w:cs="Arial"/>
          <w:bCs w:val="0"/>
          <w:caps w:val="0"/>
          <w:szCs w:val="24"/>
        </w:rPr>
        <w:t xml:space="preserve">Форма акта первичного ветеринарного осмотра животного, </w:t>
      </w:r>
      <w:r w:rsidRPr="00C40FDE">
        <w:rPr>
          <w:rFonts w:cs="Arial"/>
          <w:bCs w:val="0"/>
          <w:caps w:val="0"/>
          <w:szCs w:val="24"/>
        </w:rPr>
        <w:br/>
        <w:t>поступившего в приют</w:t>
      </w:r>
      <w:bookmarkEnd w:id="0"/>
    </w:p>
    <w:p w14:paraId="5E0D89BD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Акт</w:t>
      </w:r>
    </w:p>
    <w:p w14:paraId="4869EEE0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первичного ветеринарного осмотра животного, поступившего в приют</w:t>
      </w:r>
    </w:p>
    <w:sdt>
      <w:sdtPr>
        <w:rPr>
          <w:rFonts w:ascii="Times New Roman" w:eastAsiaTheme="minorEastAsia" w:hAnsi="Times New Roman" w:cs="Times New Roman"/>
          <w:szCs w:val="24"/>
        </w:rPr>
        <w:alias w:val="MU"/>
        <w:tag w:val="MU"/>
        <w:id w:val="-1306083056"/>
        <w:placeholder>
          <w:docPart w:val="DefaultPlaceholder_-1854013440"/>
        </w:placeholder>
      </w:sdtPr>
      <w:sdtEndPr/>
      <w:sdtContent>
        <w:p w14:paraId="22FDF1B3" w14:textId="096DEC6C" w:rsidR="00A663F3" w:rsidRPr="00C40FDE" w:rsidRDefault="00A663F3" w:rsidP="00A663F3">
          <w:pPr>
            <w:widowControl w:val="0"/>
            <w:autoSpaceDE w:val="0"/>
            <w:autoSpaceDN w:val="0"/>
            <w:adjustRightInd w:val="0"/>
            <w:spacing w:after="0"/>
            <w:jc w:val="center"/>
            <w:rPr>
              <w:rFonts w:ascii="Times New Roman" w:eastAsiaTheme="minorEastAsia" w:hAnsi="Times New Roman" w:cs="Times New Roman"/>
              <w:szCs w:val="24"/>
            </w:rPr>
          </w:pPr>
          <w:r w:rsidRPr="00C40FDE">
            <w:rPr>
              <w:rFonts w:ascii="Times New Roman" w:eastAsiaTheme="minorEastAsia" w:hAnsi="Times New Roman" w:cs="Times New Roman"/>
              <w:szCs w:val="24"/>
            </w:rPr>
            <w:t>____________________________________</w:t>
          </w:r>
        </w:p>
      </w:sdtContent>
    </w:sdt>
    <w:p w14:paraId="032E3034" w14:textId="3892532B" w:rsidR="00A663F3" w:rsidRPr="00DE2269" w:rsidRDefault="00A663F3" w:rsidP="00A663F3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(по акту при</w:t>
      </w:r>
      <w:r>
        <w:rPr>
          <w:rFonts w:ascii="Times New Roman" w:eastAsiaTheme="minorEastAsia" w:hAnsi="Times New Roman" w:cs="Times New Roman"/>
          <w:szCs w:val="24"/>
        </w:rPr>
        <w:t>ё</w:t>
      </w:r>
      <w:r w:rsidRPr="00C40FDE">
        <w:rPr>
          <w:rFonts w:ascii="Times New Roman" w:eastAsiaTheme="minorEastAsia" w:hAnsi="Times New Roman" w:cs="Times New Roman"/>
          <w:szCs w:val="24"/>
        </w:rPr>
        <w:t>ма-передачи № __________ от</w:t>
      </w:r>
      <w:r w:rsidR="00DE2269" w:rsidRPr="00DE2269">
        <w:rPr>
          <w:rFonts w:ascii="Times New Roman" w:hAnsi="Times New Roman" w:cs="Times New Roman"/>
          <w:szCs w:val="24"/>
        </w:rPr>
        <w:t xml:space="preserve"> </w:t>
      </w:r>
      <w:r w:rsidR="00A47EDF">
        <w:rPr>
          <w:rFonts w:ascii="Times New Roman" w:hAnsi="Times New Roman" w:cs="Times New Roman"/>
          <w:szCs w:val="24"/>
        </w:rPr>
        <w:t>26</w:t>
      </w:r>
      <w:r w:rsidR="003838C1">
        <w:rPr>
          <w:rFonts w:ascii="Times New Roman" w:hAnsi="Times New Roman" w:cs="Times New Roman"/>
          <w:szCs w:val="24"/>
        </w:rPr>
        <w:t>.12.2020</w:t>
      </w:r>
      <w:r w:rsidR="00DE2269">
        <w:rPr>
          <w:rFonts w:ascii="Times New Roman" w:eastAsiaTheme="minorEastAsia" w:hAnsi="Times New Roman" w:cs="Times New Roman"/>
          <w:color w:val="000000" w:themeColor="text1"/>
          <w:szCs w:val="24"/>
        </w:rPr>
        <w:t>г</w:t>
      </w:r>
      <w:r w:rsidR="00DE2269" w:rsidRPr="00DE2269">
        <w:rPr>
          <w:rFonts w:ascii="Times New Roman" w:eastAsiaTheme="minorEastAsia" w:hAnsi="Times New Roman" w:cs="Times New Roman"/>
          <w:color w:val="000000" w:themeColor="text1"/>
          <w:szCs w:val="24"/>
        </w:rPr>
        <w:t>.)</w:t>
      </w:r>
    </w:p>
    <w:p w14:paraId="1DFBFC01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</w:p>
    <w:p w14:paraId="66FF8649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bookmarkStart w:id="1" w:name="_GoBack"/>
      <w:bookmarkEnd w:id="1"/>
    </w:p>
    <w:p w14:paraId="73CF79C8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Категория животного: собака, щенок, кошка, котенок (нужное подчеркнуть)</w:t>
      </w:r>
    </w:p>
    <w:p w14:paraId="797FD0A2" w14:textId="011EE9DE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 xml:space="preserve">Пол </w:t>
      </w:r>
      <w:sdt>
        <w:sdtPr>
          <w:rPr>
            <w:rFonts w:ascii="Times New Roman" w:eastAsiaTheme="minorEastAsia" w:hAnsi="Times New Roman" w:cs="Times New Roman"/>
            <w:szCs w:val="24"/>
          </w:rPr>
          <w:alias w:val="Sex"/>
          <w:tag w:val="Sex"/>
          <w:id w:val="-1945766578"/>
          <w:placeholder>
            <w:docPart w:val="DefaultPlaceholder_-1854013440"/>
          </w:placeholder>
        </w:sdtPr>
        <w:sdtEndPr/>
        <w:sdtContent>
          <w:r w:rsidRPr="00C40FDE">
            <w:rPr>
              <w:rFonts w:ascii="Times New Roman" w:eastAsiaTheme="minorEastAsia" w:hAnsi="Times New Roman" w:cs="Times New Roman"/>
              <w:szCs w:val="24"/>
            </w:rPr>
            <w:t>_______________________________</w:t>
          </w:r>
        </w:sdtContent>
      </w:sdt>
      <w:r w:rsidRPr="00C40FDE">
        <w:rPr>
          <w:rFonts w:ascii="Times New Roman" w:eastAsiaTheme="minorEastAsia" w:hAnsi="Times New Roman" w:cs="Times New Roman"/>
          <w:szCs w:val="24"/>
        </w:rPr>
        <w:t>, окрас _______________________________,</w:t>
      </w:r>
    </w:p>
    <w:p w14:paraId="3773D51B" w14:textId="42EFB318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 xml:space="preserve">вес _______________________________, шерсть </w:t>
      </w:r>
      <w:sdt>
        <w:sdtPr>
          <w:rPr>
            <w:rFonts w:ascii="Times New Roman" w:eastAsiaTheme="minorEastAsia" w:hAnsi="Times New Roman" w:cs="Times New Roman"/>
            <w:szCs w:val="24"/>
          </w:rPr>
          <w:alias w:val="Wool"/>
          <w:tag w:val="Wool"/>
          <w:id w:val="23912702"/>
          <w:placeholder>
            <w:docPart w:val="DefaultPlaceholder_-1854013440"/>
          </w:placeholder>
          <w:text w:multiLine="1"/>
        </w:sdtPr>
        <w:sdtEndPr/>
        <w:sdtContent>
          <w:r w:rsidR="006D3F73" w:rsidRPr="00C40FDE">
            <w:rPr>
              <w:rFonts w:ascii="Times New Roman" w:eastAsiaTheme="minorEastAsia" w:hAnsi="Times New Roman" w:cs="Times New Roman"/>
              <w:szCs w:val="24"/>
            </w:rPr>
            <w:t>_________________________________</w:t>
          </w:r>
        </w:sdtContent>
      </w:sdt>
    </w:p>
    <w:p w14:paraId="71C34931" w14:textId="0431E182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 xml:space="preserve">Год и месяц рождения </w:t>
      </w:r>
      <w:sdt>
        <w:sdtPr>
          <w:rPr>
            <w:rFonts w:ascii="Times New Roman" w:eastAsiaTheme="minorEastAsia" w:hAnsi="Times New Roman" w:cs="Times New Roman"/>
            <w:szCs w:val="24"/>
          </w:rPr>
          <w:alias w:val="Birthday"/>
          <w:tag w:val="Birthday"/>
          <w:id w:val="290027320"/>
          <w:placeholder>
            <w:docPart w:val="DefaultPlaceholder_-1854013440"/>
          </w:placeholder>
        </w:sdtPr>
        <w:sdtEndPr/>
        <w:sdtContent>
          <w:r w:rsidRPr="00C40FDE">
            <w:rPr>
              <w:rFonts w:ascii="Times New Roman" w:eastAsiaTheme="minorEastAsia" w:hAnsi="Times New Roman" w:cs="Times New Roman"/>
              <w:szCs w:val="24"/>
            </w:rPr>
            <w:t>_______________________</w:t>
          </w:r>
        </w:sdtContent>
      </w:sdt>
      <w:r w:rsidRPr="00C40FDE">
        <w:rPr>
          <w:rFonts w:ascii="Times New Roman" w:eastAsiaTheme="minorEastAsia" w:hAnsi="Times New Roman" w:cs="Times New Roman"/>
          <w:szCs w:val="24"/>
        </w:rPr>
        <w:t>.</w:t>
      </w:r>
    </w:p>
    <w:p w14:paraId="6BDBDB94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Наличие идентификационной метки (способ и место нанесения)</w:t>
      </w:r>
    </w:p>
    <w:p w14:paraId="29D5CCFF" w14:textId="77777777" w:rsidR="00DE2269" w:rsidRDefault="00A47EDF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sdt>
        <w:sdtPr>
          <w:rPr>
            <w:rFonts w:ascii="Times New Roman" w:hAnsi="Times New Roman" w:cs="Times New Roman"/>
            <w:szCs w:val="24"/>
          </w:rPr>
          <w:alias w:val="ID_mark"/>
          <w:tag w:val="ID_mark"/>
          <w:id w:val="1017124981"/>
          <w:placeholder>
            <w:docPart w:val="B01A57E9C6E14F2BA38AC462A17F8921"/>
          </w:placeholder>
        </w:sdtPr>
        <w:sdtEndPr/>
        <w:sdtContent>
          <w:r w:rsidR="00DE2269" w:rsidRPr="00C40FDE">
            <w:rPr>
              <w:rFonts w:ascii="Times New Roman" w:hAnsi="Times New Roman" w:cs="Times New Roman"/>
              <w:szCs w:val="24"/>
            </w:rPr>
            <w:t>__________________________</w:t>
          </w:r>
        </w:sdtContent>
      </w:sdt>
      <w:r w:rsidR="00DE2269" w:rsidRPr="00C40FDE">
        <w:rPr>
          <w:rFonts w:ascii="Times New Roman" w:eastAsiaTheme="minorEastAsia" w:hAnsi="Times New Roman" w:cs="Times New Roman"/>
          <w:szCs w:val="24"/>
        </w:rPr>
        <w:t xml:space="preserve"> </w:t>
      </w:r>
    </w:p>
    <w:p w14:paraId="1123F3D1" w14:textId="41A31E7F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Особенности поведения ______________________________________________________</w:t>
      </w:r>
    </w:p>
    <w:p w14:paraId="2B4D40B7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____________________________________________________________________________</w:t>
      </w:r>
    </w:p>
    <w:p w14:paraId="4DB87144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На момент осмотра выявлено:</w:t>
      </w:r>
    </w:p>
    <w:p w14:paraId="37DE0DCD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- состояние животного _______________________________________________________</w:t>
      </w:r>
    </w:p>
    <w:p w14:paraId="5CC451FB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- температура тела ____________</w:t>
      </w:r>
    </w:p>
    <w:p w14:paraId="7289E239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- кожные покровы ___________________________________________________________</w:t>
      </w:r>
    </w:p>
    <w:p w14:paraId="2EB88EF5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- состояние шерсти __________________________________________________________</w:t>
      </w:r>
    </w:p>
    <w:p w14:paraId="7951165B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- ранения, травмы и другие повреждения: _______________________________________</w:t>
      </w:r>
    </w:p>
    <w:p w14:paraId="36D39A98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____________________________________________________________________________</w:t>
      </w:r>
    </w:p>
    <w:p w14:paraId="6EDE84AB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Предварительный диагноз: ____________________________________________________</w:t>
      </w:r>
    </w:p>
    <w:p w14:paraId="699490F3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Провед</w:t>
      </w:r>
      <w:r>
        <w:rPr>
          <w:rFonts w:ascii="Times New Roman" w:eastAsiaTheme="minorEastAsia" w:hAnsi="Times New Roman" w:cs="Times New Roman"/>
          <w:szCs w:val="24"/>
        </w:rPr>
        <w:t>ё</w:t>
      </w:r>
      <w:r w:rsidRPr="00C40FDE">
        <w:rPr>
          <w:rFonts w:ascii="Times New Roman" w:eastAsiaTheme="minorEastAsia" w:hAnsi="Times New Roman" w:cs="Times New Roman"/>
          <w:szCs w:val="24"/>
        </w:rPr>
        <w:t>нные манипуляции:</w:t>
      </w:r>
    </w:p>
    <w:p w14:paraId="0389ABCC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_____________________________________________________________________________</w:t>
      </w:r>
    </w:p>
    <w:p w14:paraId="53906BB4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_____________________________________________________________________________</w:t>
      </w:r>
    </w:p>
    <w:p w14:paraId="6680B3E0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Назначения:</w:t>
      </w:r>
    </w:p>
    <w:p w14:paraId="72819042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- питание __________________</w:t>
      </w:r>
    </w:p>
    <w:p w14:paraId="6F8825CA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- лечение (если требуется): ____________________________________________________</w:t>
      </w:r>
    </w:p>
    <w:p w14:paraId="551EB34A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____________________________________________________________________________</w:t>
      </w:r>
    </w:p>
    <w:p w14:paraId="15D0EFEF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____________________________________________________________________________</w:t>
      </w:r>
    </w:p>
    <w:p w14:paraId="0B915355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____________________________________________________________________________</w:t>
      </w:r>
    </w:p>
    <w:p w14:paraId="61369D7F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</w:p>
    <w:p w14:paraId="07450521" w14:textId="4BE624D8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карточка уч</w:t>
      </w:r>
      <w:r>
        <w:rPr>
          <w:rFonts w:ascii="Times New Roman" w:eastAsiaTheme="minorEastAsia" w:hAnsi="Times New Roman" w:cs="Times New Roman"/>
          <w:szCs w:val="24"/>
        </w:rPr>
        <w:t>ё</w:t>
      </w:r>
      <w:r w:rsidRPr="00C40FDE">
        <w:rPr>
          <w:rFonts w:ascii="Times New Roman" w:eastAsiaTheme="minorEastAsia" w:hAnsi="Times New Roman" w:cs="Times New Roman"/>
          <w:szCs w:val="24"/>
        </w:rPr>
        <w:t xml:space="preserve">та № </w:t>
      </w:r>
      <w:sdt>
        <w:sdtPr>
          <w:rPr>
            <w:rFonts w:ascii="Times New Roman" w:eastAsiaTheme="minorEastAsia" w:hAnsi="Times New Roman" w:cs="Times New Roman"/>
            <w:szCs w:val="24"/>
          </w:rPr>
          <w:alias w:val="ID_Card"/>
          <w:tag w:val="ID_Card"/>
          <w:id w:val="513113393"/>
          <w:placeholder>
            <w:docPart w:val="DefaultPlaceholder_-1854013440"/>
          </w:placeholder>
        </w:sdtPr>
        <w:sdtEndPr/>
        <w:sdtContent>
          <w:r w:rsidRPr="00C40FDE">
            <w:rPr>
              <w:rFonts w:ascii="Times New Roman" w:eastAsiaTheme="minorEastAsia" w:hAnsi="Times New Roman" w:cs="Times New Roman"/>
              <w:szCs w:val="24"/>
            </w:rPr>
            <w:t>__________</w:t>
          </w:r>
        </w:sdtContent>
      </w:sdt>
      <w:r w:rsidRPr="00C40FDE">
        <w:rPr>
          <w:rFonts w:ascii="Times New Roman" w:eastAsiaTheme="minorEastAsia" w:hAnsi="Times New Roman" w:cs="Times New Roman"/>
          <w:szCs w:val="24"/>
        </w:rPr>
        <w:t xml:space="preserve">; чип № </w:t>
      </w:r>
      <w:sdt>
        <w:sdtPr>
          <w:rPr>
            <w:rFonts w:ascii="Times New Roman" w:eastAsiaTheme="minorEastAsia" w:hAnsi="Times New Roman" w:cs="Times New Roman"/>
            <w:szCs w:val="24"/>
          </w:rPr>
          <w:alias w:val="ID_Chip"/>
          <w:tag w:val="ID_Chip"/>
          <w:id w:val="-1371596399"/>
          <w:placeholder>
            <w:docPart w:val="DefaultPlaceholder_-1854013440"/>
          </w:placeholder>
        </w:sdtPr>
        <w:sdtEndPr/>
        <w:sdtContent>
          <w:r w:rsidRPr="00C40FDE">
            <w:rPr>
              <w:rFonts w:ascii="Times New Roman" w:eastAsiaTheme="minorEastAsia" w:hAnsi="Times New Roman" w:cs="Times New Roman"/>
              <w:szCs w:val="24"/>
            </w:rPr>
            <w:t>________________________________________</w:t>
          </w:r>
        </w:sdtContent>
      </w:sdt>
    </w:p>
    <w:p w14:paraId="7DE27D5B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Животное поставлено на карантин сроком не менее ____ дней.</w:t>
      </w:r>
    </w:p>
    <w:p w14:paraId="74EFF900" w14:textId="77777777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</w:p>
    <w:p w14:paraId="35307966" w14:textId="2AC5F819"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 xml:space="preserve">Ветеринарный врач        </w:t>
      </w:r>
      <w:bookmarkStart w:id="2" w:name="_Hlk59276319"/>
      <w:sdt>
        <w:sdtPr>
          <w:rPr>
            <w:rFonts w:ascii="Times New Roman" w:eastAsiaTheme="minorEastAsia" w:hAnsi="Times New Roman" w:cs="Times New Roman"/>
            <w:szCs w:val="24"/>
          </w:rPr>
          <w:alias w:val="FIO"/>
          <w:tag w:val="FIO"/>
          <w:id w:val="766962522"/>
          <w:placeholder>
            <w:docPart w:val="17BCC41FB2A14ECB90574E46AF15B64E"/>
          </w:placeholder>
          <w:showingPlcHdr/>
        </w:sdtPr>
        <w:sdtEndPr/>
        <w:sdtContent>
          <w:r w:rsidR="003F6B3F" w:rsidRPr="0023067A">
            <w:rPr>
              <w:rStyle w:val="a3"/>
            </w:rPr>
            <w:t>Место для ввода текста.</w:t>
          </w:r>
        </w:sdtContent>
      </w:sdt>
      <w:bookmarkEnd w:id="2"/>
      <w:r w:rsidRPr="00C40FDE">
        <w:rPr>
          <w:rFonts w:ascii="Times New Roman" w:eastAsiaTheme="minorEastAsia" w:hAnsi="Times New Roman" w:cs="Times New Roman"/>
          <w:szCs w:val="24"/>
        </w:rPr>
        <w:t xml:space="preserve">        /________________________/</w:t>
      </w:r>
    </w:p>
    <w:p w14:paraId="1FAE1666" w14:textId="77777777" w:rsidR="00A663F3" w:rsidRPr="00C40FDE" w:rsidRDefault="00A663F3" w:rsidP="00A663F3">
      <w:pPr>
        <w:widowControl w:val="0"/>
      </w:pPr>
    </w:p>
    <w:sectPr w:rsidR="00A663F3" w:rsidRPr="00C40F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46018F"/>
    <w:multiLevelType w:val="multilevel"/>
    <w:tmpl w:val="071AD2FE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2708" w:hanging="864"/>
      </w:pPr>
      <w:rPr>
        <w:rFonts w:hint="default"/>
        <w:b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  <w:color w:val="auto"/>
      </w:rPr>
    </w:lvl>
    <w:lvl w:ilvl="5">
      <w:start w:val="1"/>
      <w:numFmt w:val="decimal"/>
      <w:pStyle w:val="6"/>
      <w:lvlText w:val="%1.%2.%3.%4.%5.%6"/>
      <w:lvlJc w:val="left"/>
      <w:pPr>
        <w:ind w:left="3137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B3F"/>
    <w:rsid w:val="002E0583"/>
    <w:rsid w:val="003838C1"/>
    <w:rsid w:val="003F6B3F"/>
    <w:rsid w:val="006D3F73"/>
    <w:rsid w:val="008344A5"/>
    <w:rsid w:val="00A47EDF"/>
    <w:rsid w:val="00A663F3"/>
    <w:rsid w:val="00B4054E"/>
    <w:rsid w:val="00BE67DD"/>
    <w:rsid w:val="00DE2269"/>
    <w:rsid w:val="00FD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41ADC"/>
  <w15:chartTrackingRefBased/>
  <w15:docId w15:val="{C2189227-D4B7-4E3A-AFCB-3BC890811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H1,TITLE1,Заголов,Çàãîëîâ,1,Глава,(раздел)"/>
    <w:next w:val="a"/>
    <w:link w:val="10"/>
    <w:uiPriority w:val="9"/>
    <w:qFormat/>
    <w:rsid w:val="00A663F3"/>
    <w:pPr>
      <w:keepNext/>
      <w:numPr>
        <w:numId w:val="1"/>
      </w:numPr>
      <w:tabs>
        <w:tab w:val="left" w:pos="284"/>
      </w:tabs>
      <w:spacing w:before="360" w:after="240" w:line="240" w:lineRule="auto"/>
      <w:jc w:val="center"/>
      <w:outlineLvl w:val="0"/>
    </w:pPr>
    <w:rPr>
      <w:rFonts w:ascii="Arial" w:eastAsiaTheme="majorEastAsia" w:hAnsi="Arial" w:cstheme="majorBidi"/>
      <w:b/>
      <w:bCs/>
      <w:caps/>
      <w:kern w:val="32"/>
      <w:sz w:val="24"/>
      <w:szCs w:val="28"/>
    </w:rPr>
  </w:style>
  <w:style w:type="paragraph" w:styleId="2">
    <w:name w:val="heading 2"/>
    <w:aliases w:val="h2,H2,Numbered text 3,Раздел,2 headline,h,headline,2,Reset numbering,(подраздел)"/>
    <w:basedOn w:val="a"/>
    <w:next w:val="a"/>
    <w:link w:val="20"/>
    <w:autoRedefine/>
    <w:uiPriority w:val="9"/>
    <w:qFormat/>
    <w:rsid w:val="00A663F3"/>
    <w:pPr>
      <w:keepNext/>
      <w:keepLines/>
      <w:numPr>
        <w:ilvl w:val="1"/>
        <w:numId w:val="1"/>
      </w:numPr>
      <w:spacing w:before="240" w:after="120" w:line="240" w:lineRule="auto"/>
      <w:jc w:val="center"/>
      <w:outlineLvl w:val="1"/>
    </w:pPr>
    <w:rPr>
      <w:rFonts w:ascii="Arial" w:eastAsia="Times New Roman" w:hAnsi="Arial" w:cs="Arial"/>
      <w:b/>
      <w:iCs/>
      <w:sz w:val="24"/>
      <w:szCs w:val="28"/>
      <w:lang w:eastAsia="ru-RU"/>
    </w:rPr>
  </w:style>
  <w:style w:type="paragraph" w:styleId="3">
    <w:name w:val="heading 3"/>
    <w:aliases w:val="h3,Char,Heading 3 Char,Char Char,H3,3,(пункт), Char, Char Char,h3 Знак Знак"/>
    <w:basedOn w:val="a"/>
    <w:next w:val="a"/>
    <w:link w:val="30"/>
    <w:qFormat/>
    <w:rsid w:val="00A663F3"/>
    <w:pPr>
      <w:keepNext/>
      <w:numPr>
        <w:ilvl w:val="2"/>
        <w:numId w:val="1"/>
      </w:numPr>
      <w:spacing w:before="240" w:after="120" w:line="240" w:lineRule="auto"/>
      <w:jc w:val="center"/>
      <w:outlineLvl w:val="2"/>
    </w:pPr>
    <w:rPr>
      <w:rFonts w:ascii="Arial" w:eastAsia="Times New Roman" w:hAnsi="Arial" w:cs="Arial"/>
      <w:b/>
      <w:bCs/>
      <w:sz w:val="24"/>
      <w:szCs w:val="26"/>
      <w:lang w:eastAsia="ru-RU"/>
    </w:rPr>
  </w:style>
  <w:style w:type="paragraph" w:styleId="4">
    <w:name w:val="heading 4"/>
    <w:aliases w:val="h4,SimSSSPara,SSSPara,4,Title 4"/>
    <w:basedOn w:val="a"/>
    <w:next w:val="a"/>
    <w:link w:val="40"/>
    <w:qFormat/>
    <w:rsid w:val="00A663F3"/>
    <w:pPr>
      <w:keepNext/>
      <w:numPr>
        <w:ilvl w:val="3"/>
        <w:numId w:val="1"/>
      </w:numPr>
      <w:tabs>
        <w:tab w:val="center" w:pos="851"/>
      </w:tabs>
      <w:spacing w:before="240" w:after="120" w:line="240" w:lineRule="auto"/>
      <w:jc w:val="center"/>
      <w:outlineLvl w:val="3"/>
    </w:pPr>
    <w:rPr>
      <w:rFonts w:ascii="Arial" w:eastAsia="Times New Roman" w:hAnsi="Arial" w:cs="Arial"/>
      <w:bCs/>
      <w:sz w:val="24"/>
      <w:szCs w:val="28"/>
      <w:lang w:eastAsia="ru-RU"/>
    </w:rPr>
  </w:style>
  <w:style w:type="paragraph" w:styleId="5">
    <w:name w:val="heading 5"/>
    <w:aliases w:val="h5,H5,(приложение)"/>
    <w:basedOn w:val="a"/>
    <w:next w:val="a"/>
    <w:link w:val="50"/>
    <w:unhideWhenUsed/>
    <w:qFormat/>
    <w:rsid w:val="00A663F3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aliases w:val="H6"/>
    <w:basedOn w:val="a"/>
    <w:next w:val="a"/>
    <w:link w:val="60"/>
    <w:unhideWhenUsed/>
    <w:qFormat/>
    <w:rsid w:val="00A663F3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unhideWhenUsed/>
    <w:qFormat/>
    <w:rsid w:val="00A663F3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unhideWhenUsed/>
    <w:qFormat/>
    <w:rsid w:val="00A663F3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nhideWhenUsed/>
    <w:qFormat/>
    <w:rsid w:val="00A663F3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1 Знак,TITLE1 Знак,Заголов Знак,Çàãîëîâ Знак,1 Знак,Глава Знак,(раздел) Знак"/>
    <w:basedOn w:val="a0"/>
    <w:link w:val="1"/>
    <w:uiPriority w:val="9"/>
    <w:rsid w:val="00A663F3"/>
    <w:rPr>
      <w:rFonts w:ascii="Arial" w:eastAsiaTheme="majorEastAsia" w:hAnsi="Arial" w:cstheme="majorBidi"/>
      <w:b/>
      <w:bCs/>
      <w:caps/>
      <w:kern w:val="32"/>
      <w:sz w:val="24"/>
      <w:szCs w:val="28"/>
    </w:rPr>
  </w:style>
  <w:style w:type="character" w:customStyle="1" w:styleId="20">
    <w:name w:val="Заголовок 2 Знак"/>
    <w:aliases w:val="h2 Знак,H2 Знак,Numbered text 3 Знак,Раздел Знак,2 headline Знак,h Знак,headline Знак,2 Знак,Reset numbering Знак,(подраздел) Знак"/>
    <w:basedOn w:val="a0"/>
    <w:link w:val="2"/>
    <w:uiPriority w:val="9"/>
    <w:rsid w:val="00A663F3"/>
    <w:rPr>
      <w:rFonts w:ascii="Arial" w:eastAsia="Times New Roman" w:hAnsi="Arial" w:cs="Arial"/>
      <w:b/>
      <w:iCs/>
      <w:sz w:val="24"/>
      <w:szCs w:val="28"/>
      <w:lang w:eastAsia="ru-RU"/>
    </w:rPr>
  </w:style>
  <w:style w:type="character" w:customStyle="1" w:styleId="30">
    <w:name w:val="Заголовок 3 Знак"/>
    <w:aliases w:val="h3 Знак,Char Знак,Heading 3 Char Знак,Char Char Знак,H3 Знак,3 Знак,(пункт) Знак, Char Знак, Char Char Знак,h3 Знак Знак Знак"/>
    <w:basedOn w:val="a0"/>
    <w:link w:val="3"/>
    <w:rsid w:val="00A663F3"/>
    <w:rPr>
      <w:rFonts w:ascii="Arial" w:eastAsia="Times New Roman" w:hAnsi="Arial" w:cs="Arial"/>
      <w:b/>
      <w:bCs/>
      <w:sz w:val="24"/>
      <w:szCs w:val="26"/>
      <w:lang w:eastAsia="ru-RU"/>
    </w:rPr>
  </w:style>
  <w:style w:type="character" w:customStyle="1" w:styleId="40">
    <w:name w:val="Заголовок 4 Знак"/>
    <w:aliases w:val="h4 Знак,SimSSSPara Знак,SSSPara Знак,4 Знак,Title 4 Знак"/>
    <w:basedOn w:val="a0"/>
    <w:link w:val="4"/>
    <w:rsid w:val="00A663F3"/>
    <w:rPr>
      <w:rFonts w:ascii="Arial" w:eastAsia="Times New Roman" w:hAnsi="Arial" w:cs="Arial"/>
      <w:bCs/>
      <w:sz w:val="24"/>
      <w:szCs w:val="28"/>
      <w:lang w:eastAsia="ru-RU"/>
    </w:rPr>
  </w:style>
  <w:style w:type="character" w:customStyle="1" w:styleId="50">
    <w:name w:val="Заголовок 5 Знак"/>
    <w:aliases w:val="h5 Знак,H5 Знак,(приложение) Знак"/>
    <w:basedOn w:val="a0"/>
    <w:link w:val="5"/>
    <w:rsid w:val="00A663F3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aliases w:val="H6 Знак"/>
    <w:basedOn w:val="a0"/>
    <w:link w:val="6"/>
    <w:rsid w:val="00A663F3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A663F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A663F3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A663F3"/>
    <w:rPr>
      <w:rFonts w:ascii="Arial" w:eastAsia="Times New Roman" w:hAnsi="Arial" w:cs="Times New Roman"/>
      <w:lang w:eastAsia="ru-RU"/>
    </w:rPr>
  </w:style>
  <w:style w:type="character" w:styleId="a3">
    <w:name w:val="Placeholder Text"/>
    <w:basedOn w:val="a0"/>
    <w:uiPriority w:val="99"/>
    <w:semiHidden/>
    <w:rsid w:val="003F6B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ourse\VS\repos\PIS_Project\PIS_Project\Resourses\11%23&#1060;&#1086;&#1088;&#1084;&#1072;%20&#1072;&#1082;&#1090;&#1072;%20&#1087;&#1077;&#1088;&#1074;&#1080;&#1095;&#1085;&#1086;&#1075;&#1086;%20&#1074;&#1077;&#1090;&#1077;&#1088;&#1080;&#1085;&#1072;&#1088;&#1085;&#1086;&#1075;&#1086;%20&#1086;&#1089;&#1084;&#1086;&#1090;&#1088;&#1072;%20&#1078;&#1080;&#1074;&#1086;&#1090;&#1085;&#1086;&#1075;&#1086;,%20&#1087;&#1086;&#1089;&#1090;&#1091;&#1087;&#1080;&#1074;&#1096;&#1077;&#1075;&#1086;%20&#1074;%20&#1087;&#1088;&#1080;&#1102;&#109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DB3E6A-8C45-433F-AEB2-15C6D8C5EE26}"/>
      </w:docPartPr>
      <w:docPartBody>
        <w:p w:rsidR="005944AE" w:rsidRDefault="006015F6">
          <w:r w:rsidRPr="0023067A">
            <w:rPr>
              <w:rStyle w:val="a3"/>
            </w:rPr>
            <w:t>Место для ввода текста.</w:t>
          </w:r>
        </w:p>
      </w:docPartBody>
    </w:docPart>
    <w:docPart>
      <w:docPartPr>
        <w:name w:val="17BCC41FB2A14ECB90574E46AF15B6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DB43B8-E091-486B-A2F0-9A97325FF1FD}"/>
      </w:docPartPr>
      <w:docPartBody>
        <w:p w:rsidR="00504B9B" w:rsidRDefault="00B63908" w:rsidP="00B63908">
          <w:pPr>
            <w:pStyle w:val="17BCC41FB2A14ECB90574E46AF15B64E4"/>
          </w:pPr>
          <w:r w:rsidRPr="0023067A">
            <w:rPr>
              <w:rStyle w:val="a3"/>
            </w:rPr>
            <w:t>Место для ввода текста.</w:t>
          </w:r>
        </w:p>
      </w:docPartBody>
    </w:docPart>
    <w:docPart>
      <w:docPartPr>
        <w:name w:val="B01A57E9C6E14F2BA38AC462A17F89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2176BE-8C6F-4C22-91A5-5C24D25CA9B4}"/>
      </w:docPartPr>
      <w:docPartBody>
        <w:p w:rsidR="009E4855" w:rsidRDefault="00AA2C72" w:rsidP="00AA2C72">
          <w:pPr>
            <w:pStyle w:val="B01A57E9C6E14F2BA38AC462A17F8921"/>
          </w:pPr>
          <w:r w:rsidRPr="007D409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5F6"/>
    <w:rsid w:val="004076CC"/>
    <w:rsid w:val="00504B9B"/>
    <w:rsid w:val="005077D7"/>
    <w:rsid w:val="00525963"/>
    <w:rsid w:val="005944AE"/>
    <w:rsid w:val="006015F6"/>
    <w:rsid w:val="006102C5"/>
    <w:rsid w:val="006A1963"/>
    <w:rsid w:val="007A1ED0"/>
    <w:rsid w:val="009E4855"/>
    <w:rsid w:val="00AA2C72"/>
    <w:rsid w:val="00B63908"/>
    <w:rsid w:val="00D71D73"/>
    <w:rsid w:val="00E2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63908"/>
    <w:rPr>
      <w:color w:val="808080"/>
    </w:rPr>
  </w:style>
  <w:style w:type="paragraph" w:customStyle="1" w:styleId="17BCC41FB2A14ECB90574E46AF15B64E">
    <w:name w:val="17BCC41FB2A14ECB90574E46AF15B64E"/>
    <w:rsid w:val="005944AE"/>
    <w:rPr>
      <w:rFonts w:eastAsiaTheme="minorHAnsi"/>
      <w:lang w:eastAsia="en-US"/>
    </w:rPr>
  </w:style>
  <w:style w:type="paragraph" w:customStyle="1" w:styleId="17BCC41FB2A14ECB90574E46AF15B64E1">
    <w:name w:val="17BCC41FB2A14ECB90574E46AF15B64E1"/>
    <w:rsid w:val="005944AE"/>
    <w:rPr>
      <w:rFonts w:eastAsiaTheme="minorHAnsi"/>
      <w:lang w:eastAsia="en-US"/>
    </w:rPr>
  </w:style>
  <w:style w:type="paragraph" w:customStyle="1" w:styleId="17BCC41FB2A14ECB90574E46AF15B64E2">
    <w:name w:val="17BCC41FB2A14ECB90574E46AF15B64E2"/>
    <w:rsid w:val="005944AE"/>
    <w:rPr>
      <w:rFonts w:eastAsiaTheme="minorHAnsi"/>
      <w:lang w:eastAsia="en-US"/>
    </w:rPr>
  </w:style>
  <w:style w:type="paragraph" w:customStyle="1" w:styleId="924EEF8169DF4A48AE9AA407A5A32F86">
    <w:name w:val="924EEF8169DF4A48AE9AA407A5A32F86"/>
    <w:rsid w:val="00AA2C72"/>
  </w:style>
  <w:style w:type="paragraph" w:customStyle="1" w:styleId="D2D1F2CAD4B742F0807F2641365BEE12">
    <w:name w:val="D2D1F2CAD4B742F0807F2641365BEE12"/>
    <w:rsid w:val="00AA2C72"/>
  </w:style>
  <w:style w:type="paragraph" w:customStyle="1" w:styleId="B01A57E9C6E14F2BA38AC462A17F8921">
    <w:name w:val="B01A57E9C6E14F2BA38AC462A17F8921"/>
    <w:rsid w:val="00AA2C72"/>
  </w:style>
  <w:style w:type="paragraph" w:customStyle="1" w:styleId="6ABC505B6A0040B2929EC74D59F85D61">
    <w:name w:val="6ABC505B6A0040B2929EC74D59F85D61"/>
    <w:rsid w:val="00AA2C72"/>
  </w:style>
  <w:style w:type="paragraph" w:customStyle="1" w:styleId="17BCC41FB2A14ECB90574E46AF15B64E3">
    <w:name w:val="17BCC41FB2A14ECB90574E46AF15B64E3"/>
    <w:rsid w:val="007A1ED0"/>
    <w:rPr>
      <w:rFonts w:eastAsiaTheme="minorHAnsi"/>
      <w:lang w:eastAsia="en-US"/>
    </w:rPr>
  </w:style>
  <w:style w:type="paragraph" w:customStyle="1" w:styleId="17BCC41FB2A14ECB90574E46AF15B64E4">
    <w:name w:val="17BCC41FB2A14ECB90574E46AF15B64E4"/>
    <w:rsid w:val="00B63908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11#Форма акта первичного ветеринарного осмотра животного, поступившего в приют.dotx</Template>
  <TotalTime>44</TotalTime>
  <Pages>1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Лесив Анастасия Александровна</cp:lastModifiedBy>
  <cp:revision>7</cp:revision>
  <dcterms:created xsi:type="dcterms:W3CDTF">2020-12-03T11:24:00Z</dcterms:created>
  <dcterms:modified xsi:type="dcterms:W3CDTF">2020-12-26T08:14:00Z</dcterms:modified>
</cp:coreProperties>
</file>